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F54AD6">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F54AD6"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F54AD6">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F54AD6"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F54AD6">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v:textbox>
                    <w10:wrap anchorx="margin" anchory="margin"/>
                  </v:rect>
                </w:pict>
              </mc:Fallback>
            </mc:AlternateContent>
          </w:r>
          <w:r w:rsidR="00BB0DAF">
            <w:br w:type="page"/>
          </w:r>
        </w:sdtContent>
      </w:sdt>
    </w:p>
    <w:p w:rsidR="001C7AA9" w:rsidRDefault="00F54AD6">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980DB0" w:rsidRPr="00980DB0">
            <w:rPr>
              <w:smallCaps w:val="0"/>
            </w:rPr>
            <w:t xml:space="preserve">Uber-like </w:t>
          </w:r>
          <w:proofErr w:type="spellStart"/>
          <w:r w:rsidR="00980DB0" w:rsidRPr="00980DB0">
            <w:rPr>
              <w:smallCaps w:val="0"/>
            </w:rPr>
            <w:t>IjscoApp</w:t>
          </w:r>
          <w:proofErr w:type="spellEnd"/>
        </w:sdtContent>
      </w:sdt>
    </w:p>
    <w:p w:rsidR="001C7AA9" w:rsidRDefault="00F54AD6">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DD5781">
            <w:rPr>
              <w:lang w:val="nl-BE"/>
            </w:rPr>
            <w:t>Een ijsje is maar 1 klik ver</w:t>
          </w:r>
        </w:sdtContent>
      </w:sdt>
    </w:p>
    <w:p w:rsidR="007748E0" w:rsidRDefault="00EF4828" w:rsidP="007748E0">
      <w:pPr>
        <w:pStyle w:val="Kop1"/>
      </w:pPr>
      <w:r>
        <w:t>Project Omschrijving</w:t>
      </w:r>
      <w:r w:rsidR="007748E0" w:rsidRPr="007748E0">
        <w:t xml:space="preserve"> </w:t>
      </w:r>
    </w:p>
    <w:p w:rsidR="00E73B4E" w:rsidRDefault="00E73B4E" w:rsidP="007E44FC">
      <w:pPr>
        <w:pStyle w:val="Kop2"/>
        <w:spacing w:before="0"/>
      </w:pPr>
      <w:r>
        <w:t>Probleem stelling</w:t>
      </w:r>
    </w:p>
    <w:p w:rsidR="006B4C1E" w:rsidRDefault="006B4C1E" w:rsidP="006B4C1E">
      <w:r>
        <w:t>Tegenwoordig mag een ijsco-boer geen muziek meer afspelen want daar staat een GAS-boete op. Hierdoor zijn er veel ijsco-boeren die alleen nog maar te bestellen zijn via telefoon. Deze toepassing was vrij tot zeer onhandig en niet van deze tijd. We hebben dus de opdracht gekregen om een applicatie te maken waar de ijsco-boer en de klant elkaar kunnen bereiken. Een beetje zoals de Uber applicatie maar dan voor ijscowagens.</w:t>
      </w:r>
    </w:p>
    <w:p w:rsidR="00966723" w:rsidRDefault="00966723" w:rsidP="006B4C1E">
      <w:pPr>
        <w:pStyle w:val="Kop2"/>
      </w:pPr>
      <w:r>
        <w:t>Doel van het project</w:t>
      </w:r>
    </w:p>
    <w:p w:rsidR="00966723" w:rsidRDefault="00DD6D70" w:rsidP="00966723">
      <w:r>
        <w:t xml:space="preserve">De basis van het project is om er voor te zorgen dat de mensen niet meer hoeven te bellen. Deze actie zou veranderd worden naar een druk op een knop in een app. Je zou op de app ook kunnen zien </w:t>
      </w:r>
      <w:r w:rsidR="00C1607F">
        <w:t>hoelang het duurt eer de ijscowagen</w:t>
      </w:r>
      <w:r>
        <w:t xml:space="preserve"> er zal zijn. We voorzien ook een app voor de bestuurder. Deze app zal </w:t>
      </w:r>
      <w:r w:rsidR="000E12B3">
        <w:t xml:space="preserve">aangeven waar hij moet zijn voor ijsjes te verkopen. Ook gaat hij een mogelijke route kunnen zien hoe de verkoper het beste kan rijden. Dit zal afhangen van de verkeersdrukte. </w:t>
      </w:r>
    </w:p>
    <w:p w:rsidR="000E12B3" w:rsidRDefault="000E12B3" w:rsidP="00510782">
      <w:pPr>
        <w:pStyle w:val="Kop2"/>
      </w:pPr>
      <w:r w:rsidRPr="00510782">
        <w:t>Methodologie</w:t>
      </w:r>
    </w:p>
    <w:p w:rsidR="00510782" w:rsidRDefault="006B4C1E" w:rsidP="000E12B3">
      <w:r>
        <w:t>Bij het ontwikkelen van de app zulle</w:t>
      </w:r>
      <w:r w:rsidR="00451C31">
        <w:t>n</w:t>
      </w:r>
      <w:r>
        <w:t xml:space="preserve"> wij gebruik maken van Agile Scrum. Dit geeft als voordeel dat wij om de 2 weken een nieuwe versie van de app zullen ontwikkelen zodat de klant gemakkelijk </w:t>
      </w:r>
      <w:r w:rsidR="00C1607F">
        <w:t>wijzigingen</w:t>
      </w:r>
      <w:r w:rsidR="00510782">
        <w:t xml:space="preserve"> en nieuwe </w:t>
      </w:r>
      <w:r w:rsidR="00C1607F">
        <w:t>ideeën</w:t>
      </w:r>
      <w:r w:rsidR="00510782">
        <w:t xml:space="preserve"> kan toevoegen</w:t>
      </w:r>
      <w:r w:rsidR="00451C31">
        <w:t xml:space="preserve">. Dit zal ons </w:t>
      </w:r>
      <w:r w:rsidR="00510782">
        <w:t xml:space="preserve">ook scherp houden tijdens het ontwikkelen aangezien wij veel deadlines hebben. </w:t>
      </w:r>
    </w:p>
    <w:p w:rsidR="000E12B3" w:rsidRDefault="000E12B3" w:rsidP="00510782">
      <w:pPr>
        <w:pStyle w:val="Kop2"/>
      </w:pPr>
      <w:r w:rsidRPr="00510782">
        <w:t>Verwachte</w:t>
      </w:r>
      <w:r>
        <w:t xml:space="preserve"> resultaten</w:t>
      </w:r>
    </w:p>
    <w:p w:rsidR="000E12B3" w:rsidRPr="00966723" w:rsidRDefault="000E12B3" w:rsidP="00966723">
      <w:r>
        <w:t xml:space="preserve">We gaan 2 </w:t>
      </w:r>
      <w:r w:rsidR="006B4C1E">
        <w:t>apps maken. E</w:t>
      </w:r>
      <w:r>
        <w:t>én voor de bestuurder en één voor de klant. Deze twee apps zullen vloeiend moeten samen werken en regelmatig updates moeten geven van tijd en verkeersdrukte etc.</w:t>
      </w:r>
    </w:p>
    <w:p w:rsidR="00DD5781" w:rsidRDefault="007748E0" w:rsidP="00510782">
      <w:pPr>
        <w:pStyle w:val="Kop2"/>
      </w:pPr>
      <w:r>
        <w:t>Technologie</w:t>
      </w:r>
    </w:p>
    <w:p w:rsidR="00510782" w:rsidRDefault="00510782" w:rsidP="00510782">
      <w:r>
        <w:t xml:space="preserve">We gaan gebruik maken van </w:t>
      </w:r>
      <w:proofErr w:type="spellStart"/>
      <w:r>
        <w:t>Azure</w:t>
      </w:r>
      <w:proofErr w:type="spellEnd"/>
      <w:r>
        <w:t xml:space="preserve"> van Microsoft om onze databanken op te zetten en onze app te hosten. De reden dat we </w:t>
      </w:r>
      <w:proofErr w:type="spellStart"/>
      <w:r>
        <w:t>Azure</w:t>
      </w:r>
      <w:proofErr w:type="spellEnd"/>
      <w:r>
        <w:t xml:space="preserve"> gebruiken is dat dit gemakkelijk te combineren met Visual Studio. Visual Studio gaan we gebruiken aangezien we gebruik gaan maken van </w:t>
      </w:r>
      <w:proofErr w:type="spellStart"/>
      <w:r>
        <w:t>Xamarin</w:t>
      </w:r>
      <w:proofErr w:type="spellEnd"/>
      <w:r>
        <w:t xml:space="preserve"> om onze apps te maken. In de app zullen we gebruik maken van Google </w:t>
      </w:r>
      <w:proofErr w:type="spellStart"/>
      <w:r>
        <w:t>Maps</w:t>
      </w:r>
      <w:proofErr w:type="spellEnd"/>
      <w:r>
        <w:t xml:space="preserve"> API om locaties op te halen en verkeersdrukte weer te geven. Doordat we gebruik maken van </w:t>
      </w:r>
      <w:proofErr w:type="spellStart"/>
      <w:r>
        <w:t>Azure</w:t>
      </w:r>
      <w:proofErr w:type="spellEnd"/>
      <w:r>
        <w:t xml:space="preserve"> en dit SQL databanken ondersteund gaan we hier ook gebruik van maken.</w:t>
      </w:r>
    </w:p>
    <w:p w:rsidR="00510782" w:rsidRPr="00510782" w:rsidRDefault="006477B2" w:rsidP="00510782">
      <w:pPr>
        <w:pStyle w:val="Kop2"/>
        <w:rPr>
          <w:rStyle w:val="Kop2Char"/>
          <w:b/>
        </w:rPr>
      </w:pPr>
      <w:r w:rsidRPr="00510782">
        <w:t>Uitkomst voor de maatschappij</w:t>
      </w:r>
    </w:p>
    <w:p w:rsidR="00BD3C40" w:rsidRPr="00510782" w:rsidRDefault="006477B2" w:rsidP="00510782">
      <w:r w:rsidRPr="00510782">
        <w:t>Met onze app gaan we er voor zorgen dat het veel gemakkelijker is om een ijsje te bestellen. Ook voor de verkoper gaan er veel voordelen zijn. Aangezien zij nu alleen maar langs de locatie moeten rijden waar mensen een ijsje willen. Dit zorgt er voor dat hij veel eficienter kan rondrijden. De verkoper hoeft niet meer door straten te rijden waar mensen geen ijsje willen.</w:t>
      </w:r>
    </w:p>
    <w:p w:rsidR="007748E0" w:rsidRDefault="00BD3C40" w:rsidP="00510782">
      <w:pPr>
        <w:pStyle w:val="Kop2"/>
        <w:rPr>
          <w:lang w:val="nl"/>
        </w:rPr>
      </w:pPr>
      <w:r>
        <w:rPr>
          <w:lang w:val="nl"/>
        </w:rPr>
        <w:br w:type="page"/>
      </w:r>
      <w:r w:rsidR="00271803">
        <w:rPr>
          <w:lang w:val="nl"/>
        </w:rPr>
        <w:lastRenderedPageBreak/>
        <w:t>User stories</w:t>
      </w:r>
      <w:r w:rsidR="00250B06">
        <w:rPr>
          <w:lang w:val="nl"/>
        </w:rPr>
        <w:t xml:space="preserve"> / Actoren</w:t>
      </w:r>
    </w:p>
    <w:p w:rsidR="00BD3C40" w:rsidRPr="00510782" w:rsidRDefault="00BD3C40" w:rsidP="00510782">
      <w:pPr>
        <w:spacing w:after="0"/>
        <w:rPr>
          <w:b/>
          <w:lang w:val="nl"/>
        </w:rPr>
      </w:pPr>
      <w:r w:rsidRPr="00510782">
        <w:rPr>
          <w:b/>
          <w:lang w:val="nl"/>
        </w:rPr>
        <w:t>Als user wil ik:</w:t>
      </w:r>
    </w:p>
    <w:p w:rsidR="003007DB" w:rsidRDefault="003007DB" w:rsidP="003007DB">
      <w:pPr>
        <w:pStyle w:val="Lijstalinea"/>
        <w:numPr>
          <w:ilvl w:val="0"/>
          <w:numId w:val="12"/>
        </w:numPr>
        <w:rPr>
          <w:lang w:val="nl"/>
        </w:rPr>
      </w:pPr>
      <w:r>
        <w:rPr>
          <w:lang w:val="nl"/>
        </w:rPr>
        <w:t>een ac</w:t>
      </w:r>
      <w:r w:rsidR="00451C31">
        <w:rPr>
          <w:lang w:val="nl"/>
        </w:rPr>
        <w:t>c</w:t>
      </w:r>
      <w:r>
        <w:rPr>
          <w:lang w:val="nl"/>
        </w:rPr>
        <w:t xml:space="preserve">ount </w:t>
      </w:r>
      <w:r w:rsidR="00235C3B">
        <w:rPr>
          <w:lang w:val="nl"/>
        </w:rPr>
        <w:t>kunnen</w:t>
      </w:r>
      <w:r>
        <w:rPr>
          <w:lang w:val="nl"/>
        </w:rPr>
        <w:t xml:space="preserve"> maken en inloggen</w:t>
      </w:r>
    </w:p>
    <w:p w:rsidR="00BD3C40" w:rsidRPr="003007DB" w:rsidRDefault="00235C3B" w:rsidP="003007DB">
      <w:pPr>
        <w:pStyle w:val="Lijstalinea"/>
        <w:numPr>
          <w:ilvl w:val="0"/>
          <w:numId w:val="12"/>
        </w:numPr>
        <w:rPr>
          <w:lang w:val="nl"/>
        </w:rPr>
      </w:pPr>
      <w:r>
        <w:rPr>
          <w:lang w:val="nl"/>
        </w:rPr>
        <w:t>mijn positie doorgeven om een ijsje te vragen</w:t>
      </w:r>
    </w:p>
    <w:p w:rsidR="003007DB" w:rsidRPr="003007DB" w:rsidRDefault="003007DB" w:rsidP="003007DB">
      <w:pPr>
        <w:pStyle w:val="Lijstalinea"/>
        <w:numPr>
          <w:ilvl w:val="0"/>
          <w:numId w:val="12"/>
        </w:numPr>
        <w:rPr>
          <w:lang w:val="nl"/>
        </w:rPr>
      </w:pPr>
      <w:r>
        <w:rPr>
          <w:lang w:val="nl"/>
        </w:rPr>
        <w:t>dat ik mijn aanvraag binnen de 30sec kan annuleren</w:t>
      </w:r>
    </w:p>
    <w:p w:rsidR="00BD3C40" w:rsidRDefault="003007DB" w:rsidP="00BD3C40">
      <w:pPr>
        <w:pStyle w:val="Lijstalinea"/>
        <w:numPr>
          <w:ilvl w:val="0"/>
          <w:numId w:val="12"/>
        </w:numPr>
        <w:rPr>
          <w:lang w:val="nl"/>
        </w:rPr>
      </w:pPr>
      <w:r>
        <w:rPr>
          <w:lang w:val="nl"/>
        </w:rPr>
        <w:t>een melding krijgen als de ijscowagen een minuut van mijn locatie verwijdert is</w:t>
      </w:r>
    </w:p>
    <w:p w:rsidR="003007DB" w:rsidRPr="000C1152" w:rsidRDefault="003007DB" w:rsidP="000C1152">
      <w:pPr>
        <w:pStyle w:val="Lijstalinea"/>
        <w:numPr>
          <w:ilvl w:val="0"/>
          <w:numId w:val="12"/>
        </w:numPr>
        <w:rPr>
          <w:lang w:val="nl"/>
        </w:rPr>
      </w:pPr>
      <w:r>
        <w:rPr>
          <w:lang w:val="nl"/>
        </w:rPr>
        <w:t>e</w:t>
      </w:r>
      <w:r w:rsidR="00BD3C40">
        <w:rPr>
          <w:lang w:val="nl"/>
        </w:rPr>
        <w:t xml:space="preserve">en melding </w:t>
      </w:r>
      <w:r w:rsidR="000070E5">
        <w:rPr>
          <w:lang w:val="nl"/>
        </w:rPr>
        <w:t>krijgen</w:t>
      </w:r>
      <w:r w:rsidR="00BD3C40">
        <w:rPr>
          <w:lang w:val="nl"/>
        </w:rPr>
        <w:t xml:space="preserve"> als de ijs</w:t>
      </w:r>
      <w:r w:rsidR="00235C3B">
        <w:rPr>
          <w:lang w:val="nl"/>
        </w:rPr>
        <w:t>co</w:t>
      </w:r>
      <w:r w:rsidR="00BD3C40">
        <w:rPr>
          <w:lang w:val="nl"/>
        </w:rPr>
        <w:t>boer er is</w:t>
      </w:r>
    </w:p>
    <w:p w:rsidR="00BD3C40" w:rsidRPr="00510782" w:rsidRDefault="00BD3C40" w:rsidP="00510782">
      <w:pPr>
        <w:spacing w:after="0"/>
        <w:rPr>
          <w:b/>
          <w:lang w:val="nl"/>
        </w:rPr>
      </w:pPr>
      <w:r w:rsidRPr="00510782">
        <w:rPr>
          <w:b/>
          <w:lang w:val="nl"/>
        </w:rPr>
        <w:t>Als verdeler wil ik:</w:t>
      </w:r>
    </w:p>
    <w:p w:rsidR="00451C31" w:rsidRDefault="00451C31" w:rsidP="00BD3C40">
      <w:pPr>
        <w:pStyle w:val="Lijstalinea"/>
        <w:numPr>
          <w:ilvl w:val="0"/>
          <w:numId w:val="13"/>
        </w:numPr>
        <w:rPr>
          <w:lang w:val="nl"/>
        </w:rPr>
      </w:pPr>
      <w:r>
        <w:rPr>
          <w:lang w:val="nl"/>
        </w:rPr>
        <w:t>een account kunnen maken en inloggen</w:t>
      </w:r>
    </w:p>
    <w:p w:rsidR="00BD3C40" w:rsidRDefault="00451C31" w:rsidP="00BD3C40">
      <w:pPr>
        <w:pStyle w:val="Lijstalinea"/>
        <w:numPr>
          <w:ilvl w:val="0"/>
          <w:numId w:val="13"/>
        </w:numPr>
        <w:rPr>
          <w:lang w:val="nl"/>
        </w:rPr>
      </w:pPr>
      <w:r>
        <w:rPr>
          <w:lang w:val="nl"/>
        </w:rPr>
        <w:t>mijn route en klanten kunnen zien op een kaart</w:t>
      </w:r>
    </w:p>
    <w:p w:rsidR="00451C31" w:rsidRDefault="00451C31" w:rsidP="00235C3B">
      <w:pPr>
        <w:pStyle w:val="Lijstalinea"/>
        <w:numPr>
          <w:ilvl w:val="0"/>
          <w:numId w:val="13"/>
        </w:numPr>
        <w:rPr>
          <w:lang w:val="nl"/>
        </w:rPr>
      </w:pPr>
      <w:r>
        <w:rPr>
          <w:lang w:val="nl"/>
        </w:rPr>
        <w:t xml:space="preserve">een </w:t>
      </w:r>
      <w:r w:rsidR="00235C3B" w:rsidRPr="00235C3B">
        <w:rPr>
          <w:lang w:val="nl"/>
        </w:rPr>
        <w:t xml:space="preserve">efficiënte </w:t>
      </w:r>
      <w:bookmarkStart w:id="0" w:name="_GoBack"/>
      <w:bookmarkEnd w:id="0"/>
      <w:r>
        <w:rPr>
          <w:lang w:val="nl"/>
        </w:rPr>
        <w:t>route krijgen naar/langs mijn klanten</w:t>
      </w:r>
    </w:p>
    <w:p w:rsidR="00451C31" w:rsidRDefault="00451C31" w:rsidP="00451C31">
      <w:pPr>
        <w:pStyle w:val="Lijstalinea"/>
        <w:numPr>
          <w:ilvl w:val="0"/>
          <w:numId w:val="13"/>
        </w:numPr>
        <w:rPr>
          <w:lang w:val="nl"/>
        </w:rPr>
      </w:pPr>
      <w:r>
        <w:rPr>
          <w:lang w:val="nl"/>
        </w:rPr>
        <w:t>meldingen krijgen als er een nieuwe klant aan mijn route is toegevoegd</w:t>
      </w:r>
    </w:p>
    <w:p w:rsidR="00451C31" w:rsidRDefault="00451C31" w:rsidP="00451C31">
      <w:pPr>
        <w:pStyle w:val="Lijstalinea"/>
        <w:numPr>
          <w:ilvl w:val="0"/>
          <w:numId w:val="13"/>
        </w:numPr>
        <w:rPr>
          <w:lang w:val="nl"/>
        </w:rPr>
      </w:pPr>
      <w:r>
        <w:rPr>
          <w:lang w:val="nl"/>
        </w:rPr>
        <w:t>mezelf op actief/non-actief kunnen zetten</w:t>
      </w:r>
    </w:p>
    <w:p w:rsidR="003007DB" w:rsidRPr="000C1152" w:rsidRDefault="00451C31" w:rsidP="000C1152">
      <w:pPr>
        <w:pStyle w:val="Lijstalinea"/>
        <w:numPr>
          <w:ilvl w:val="0"/>
          <w:numId w:val="13"/>
        </w:numPr>
        <w:rPr>
          <w:lang w:val="nl"/>
        </w:rPr>
      </w:pPr>
      <w:r>
        <w:rPr>
          <w:lang w:val="nl"/>
        </w:rPr>
        <w:t>kunnen betalen voor mijn abonnement</w:t>
      </w:r>
    </w:p>
    <w:p w:rsidR="00510782" w:rsidRPr="00510782" w:rsidRDefault="00510782" w:rsidP="00510782">
      <w:pPr>
        <w:spacing w:after="0"/>
        <w:rPr>
          <w:b/>
          <w:lang w:val="nl"/>
        </w:rPr>
      </w:pPr>
      <w:r w:rsidRPr="00510782">
        <w:rPr>
          <w:b/>
          <w:lang w:val="nl"/>
        </w:rPr>
        <w:t>Als systeem</w:t>
      </w:r>
      <w:r>
        <w:rPr>
          <w:b/>
          <w:lang w:val="nl"/>
        </w:rPr>
        <w:t>beheerder</w:t>
      </w:r>
      <w:r w:rsidRPr="00510782">
        <w:rPr>
          <w:b/>
          <w:lang w:val="nl"/>
        </w:rPr>
        <w:t xml:space="preserve"> wil ik:</w:t>
      </w:r>
    </w:p>
    <w:p w:rsidR="00510782" w:rsidRDefault="00451C31" w:rsidP="00510782">
      <w:pPr>
        <w:pStyle w:val="Lijstalinea"/>
        <w:numPr>
          <w:ilvl w:val="0"/>
          <w:numId w:val="14"/>
        </w:numPr>
        <w:rPr>
          <w:lang w:val="nl"/>
        </w:rPr>
      </w:pPr>
      <w:r>
        <w:rPr>
          <w:lang w:val="nl"/>
        </w:rPr>
        <w:t>d</w:t>
      </w:r>
      <w:r w:rsidR="00510782">
        <w:rPr>
          <w:lang w:val="nl"/>
        </w:rPr>
        <w:t>at de verdeler op de een zo kort mogelijke weg zo veel mogelijk klanten kan bedienen</w:t>
      </w:r>
    </w:p>
    <w:p w:rsidR="00510782" w:rsidRDefault="00451C31" w:rsidP="00510782">
      <w:pPr>
        <w:pStyle w:val="Lijstalinea"/>
        <w:numPr>
          <w:ilvl w:val="0"/>
          <w:numId w:val="14"/>
        </w:numPr>
        <w:rPr>
          <w:lang w:val="nl"/>
        </w:rPr>
      </w:pPr>
      <w:r>
        <w:rPr>
          <w:lang w:val="nl"/>
        </w:rPr>
        <w:t>d</w:t>
      </w:r>
      <w:r w:rsidR="00510782">
        <w:rPr>
          <w:lang w:val="nl"/>
        </w:rPr>
        <w:t>at de klant zo snel mogelijk bedient wordt</w:t>
      </w:r>
    </w:p>
    <w:p w:rsidR="00510782" w:rsidRDefault="00451C31" w:rsidP="00510782">
      <w:pPr>
        <w:pStyle w:val="Lijstalinea"/>
        <w:numPr>
          <w:ilvl w:val="0"/>
          <w:numId w:val="14"/>
        </w:numPr>
        <w:rPr>
          <w:lang w:val="nl"/>
        </w:rPr>
      </w:pPr>
      <w:r>
        <w:rPr>
          <w:lang w:val="nl"/>
        </w:rPr>
        <w:t>d</w:t>
      </w:r>
      <w:r w:rsidR="00C1607F">
        <w:rPr>
          <w:lang w:val="nl"/>
        </w:rPr>
        <w:t xml:space="preserve">at de verdeler een abonnement </w:t>
      </w:r>
      <w:r>
        <w:rPr>
          <w:lang w:val="nl"/>
        </w:rPr>
        <w:t xml:space="preserve">moet kopen om de app </w:t>
      </w:r>
      <w:r w:rsidR="00C1607F">
        <w:rPr>
          <w:lang w:val="nl"/>
        </w:rPr>
        <w:t xml:space="preserve">te </w:t>
      </w:r>
      <w:r>
        <w:rPr>
          <w:lang w:val="nl"/>
        </w:rPr>
        <w:t>mogen</w:t>
      </w:r>
      <w:r w:rsidR="00C1607F">
        <w:rPr>
          <w:lang w:val="nl"/>
        </w:rPr>
        <w:t xml:space="preserve"> gebruiken</w:t>
      </w:r>
    </w:p>
    <w:p w:rsidR="00451C31" w:rsidRDefault="00451C31" w:rsidP="009C684E">
      <w:pPr>
        <w:pStyle w:val="Lijstalinea"/>
        <w:numPr>
          <w:ilvl w:val="0"/>
          <w:numId w:val="14"/>
        </w:numPr>
        <w:rPr>
          <w:lang w:val="nl"/>
        </w:rPr>
      </w:pPr>
      <w:r>
        <w:rPr>
          <w:lang w:val="nl"/>
        </w:rPr>
        <w:t>d</w:t>
      </w:r>
      <w:r w:rsidR="00C1607F">
        <w:rPr>
          <w:lang w:val="nl"/>
        </w:rPr>
        <w:t>at klanten automatisch worden toegevoegd aan de route van de verdelers, zonder grote gevolgen te hebben op de wachttijd van de laatste klant.</w:t>
      </w:r>
    </w:p>
    <w:p w:rsidR="009C684E" w:rsidRPr="000C1152" w:rsidRDefault="009C684E" w:rsidP="000C1152">
      <w:pPr>
        <w:pStyle w:val="Lijstalinea"/>
        <w:numPr>
          <w:ilvl w:val="0"/>
          <w:numId w:val="14"/>
        </w:numPr>
        <w:rPr>
          <w:lang w:val="nl"/>
        </w:rPr>
      </w:pPr>
      <w:r>
        <w:rPr>
          <w:lang w:val="nl"/>
        </w:rPr>
        <w:t xml:space="preserve">de data die door de server </w:t>
      </w:r>
      <w:r w:rsidRPr="009C684E">
        <w:rPr>
          <w:i/>
          <w:lang w:val="nl"/>
        </w:rPr>
        <w:t>(routes, klanten, transacties, locatie</w:t>
      </w:r>
      <w:r>
        <w:rPr>
          <w:i/>
          <w:lang w:val="nl"/>
        </w:rPr>
        <w:t xml:space="preserve">s, aantal </w:t>
      </w:r>
      <w:r w:rsidRPr="009C684E">
        <w:rPr>
          <w:i/>
          <w:lang w:val="nl"/>
        </w:rPr>
        <w:t xml:space="preserve">actieve </w:t>
      </w:r>
      <w:r>
        <w:rPr>
          <w:i/>
          <w:lang w:val="nl"/>
        </w:rPr>
        <w:t>gebruikers</w:t>
      </w:r>
      <w:r w:rsidRPr="009C684E">
        <w:rPr>
          <w:i/>
          <w:lang w:val="nl"/>
        </w:rPr>
        <w:t>)</w:t>
      </w:r>
      <w:r>
        <w:rPr>
          <w:lang w:val="nl"/>
        </w:rPr>
        <w:t xml:space="preserve"> verwerkt wordt kunnen evalueren</w:t>
      </w:r>
    </w:p>
    <w:p w:rsidR="00451C31" w:rsidRDefault="00451C31">
      <w:pPr>
        <w:spacing w:after="200"/>
        <w:rPr>
          <w:lang w:val="nl"/>
        </w:rPr>
      </w:pPr>
      <w:r>
        <w:rPr>
          <w:lang w:val="nl"/>
        </w:rPr>
        <w:br w:type="page"/>
      </w:r>
    </w:p>
    <w:p w:rsidR="00B24390" w:rsidRDefault="00B24390" w:rsidP="00B24390">
      <w:pPr>
        <w:pStyle w:val="Kop1"/>
        <w:rPr>
          <w:lang w:val="nl"/>
        </w:rPr>
      </w:pPr>
      <w:r>
        <w:rPr>
          <w:lang w:val="nl"/>
        </w:rPr>
        <w:lastRenderedPageBreak/>
        <w:t>Mockups</w:t>
      </w:r>
    </w:p>
    <w:p w:rsidR="009C684E" w:rsidRPr="009C684E" w:rsidRDefault="007E44FC" w:rsidP="002B3F81">
      <w:pPr>
        <w:pStyle w:val="Kop2"/>
        <w:rPr>
          <w:lang w:val="nl"/>
        </w:rPr>
      </w:pPr>
      <w:r w:rsidRPr="007E44FC">
        <w:rPr>
          <w:lang w:val="nl"/>
        </w:rPr>
        <w:t>Klant</w:t>
      </w:r>
      <w:r>
        <w:rPr>
          <w:lang w:val="nl"/>
        </w:rPr>
        <w:t>en-</w:t>
      </w:r>
      <w:r w:rsidRPr="007E44FC">
        <w:rPr>
          <w:lang w:val="nl"/>
        </w:rPr>
        <w:t xml:space="preserve"> en verdeler</w:t>
      </w:r>
      <w:r>
        <w:rPr>
          <w:lang w:val="nl"/>
        </w:rPr>
        <w:t>-Applicatie</w:t>
      </w:r>
    </w:p>
    <w:p w:rsidR="009C684E" w:rsidRDefault="007E44FC" w:rsidP="009C684E">
      <w:pPr>
        <w:rPr>
          <w:lang w:val="nl"/>
        </w:rPr>
      </w:pPr>
      <w:r>
        <w:rPr>
          <w:noProof/>
          <w:lang w:val="nl-BE" w:eastAsia="nl-BE"/>
        </w:rPr>
        <w:drawing>
          <wp:inline distT="0" distB="0" distL="0" distR="0" wp14:anchorId="19592DDE" wp14:editId="0D416BF4">
            <wp:extent cx="1634400" cy="3240000"/>
            <wp:effectExtent l="0" t="0" r="444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Mockup 6.png"/>
                    <pic:cNvPicPr/>
                  </pic:nvPicPr>
                  <pic:blipFill>
                    <a:blip r:embed="rId10">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p>
    <w:p w:rsidR="009C684E" w:rsidRDefault="009C684E" w:rsidP="009C684E">
      <w:pPr>
        <w:rPr>
          <w:lang w:val="nl"/>
        </w:rPr>
      </w:pPr>
    </w:p>
    <w:p w:rsidR="002B3F81" w:rsidRDefault="002B3F81" w:rsidP="009C684E">
      <w:pPr>
        <w:rPr>
          <w:lang w:val="nl"/>
        </w:rPr>
      </w:pPr>
    </w:p>
    <w:p w:rsidR="002B3F81" w:rsidRPr="002B3F81" w:rsidRDefault="007E44FC" w:rsidP="002B3F81">
      <w:pPr>
        <w:pStyle w:val="Kop2"/>
        <w:rPr>
          <w:lang w:val="nl"/>
        </w:rPr>
      </w:pPr>
      <w:r>
        <w:rPr>
          <w:lang w:val="nl"/>
        </w:rPr>
        <w:t>Klanten-Applicatie</w:t>
      </w:r>
    </w:p>
    <w:p w:rsidR="007E44FC" w:rsidRDefault="007E44FC" w:rsidP="007E44FC">
      <w:pPr>
        <w:rPr>
          <w:lang w:val="nl"/>
        </w:rPr>
      </w:pPr>
      <w:r>
        <w:rPr>
          <w:noProof/>
          <w:lang w:val="nl-BE" w:eastAsia="nl-BE"/>
        </w:rPr>
        <w:drawing>
          <wp:inline distT="0" distB="0" distL="0" distR="0" wp14:anchorId="3D8F8C3C" wp14:editId="4703BDFA">
            <wp:extent cx="1634400" cy="324000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11">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r w:rsidR="007A5EEE">
        <w:rPr>
          <w:noProof/>
          <w:lang w:val="nl-BE" w:eastAsia="nl-BE"/>
        </w:rPr>
        <w:drawing>
          <wp:inline distT="0" distB="0" distL="0" distR="0">
            <wp:extent cx="1634400" cy="3240000"/>
            <wp:effectExtent l="0" t="0" r="444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tionClient.png"/>
                    <pic:cNvPicPr/>
                  </pic:nvPicPr>
                  <pic:blipFill>
                    <a:blip r:embed="rId12">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r w:rsidR="00403D2E">
        <w:rPr>
          <w:noProof/>
          <w:lang w:val="nl-BE" w:eastAsia="nl-BE"/>
        </w:rPr>
        <w:drawing>
          <wp:inline distT="0" distB="0" distL="0" distR="0">
            <wp:extent cx="1634400" cy="3240000"/>
            <wp:effectExtent l="0" t="0" r="444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1.png"/>
                    <pic:cNvPicPr/>
                  </pic:nvPicPr>
                  <pic:blipFill>
                    <a:blip r:embed="rId13">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p>
    <w:p w:rsidR="007E44FC" w:rsidRPr="007E44FC" w:rsidRDefault="007E44FC" w:rsidP="007E44FC">
      <w:pPr>
        <w:pStyle w:val="Kop2"/>
        <w:rPr>
          <w:lang w:val="nl"/>
        </w:rPr>
      </w:pPr>
      <w:r>
        <w:rPr>
          <w:lang w:val="nl"/>
        </w:rPr>
        <w:lastRenderedPageBreak/>
        <w:t>Verdeler-Applicatie</w:t>
      </w:r>
    </w:p>
    <w:p w:rsidR="007E44FC" w:rsidRDefault="006F6490" w:rsidP="007E44FC">
      <w:pPr>
        <w:rPr>
          <w:lang w:val="nl"/>
        </w:rPr>
      </w:pPr>
      <w:r>
        <w:rPr>
          <w:noProof/>
          <w:lang w:val="nl-BE" w:eastAsia="nl-BE"/>
        </w:rPr>
        <w:drawing>
          <wp:inline distT="0" distB="0" distL="0" distR="0" wp14:anchorId="31B09186" wp14:editId="5DCB87F6">
            <wp:extent cx="1713600" cy="3240000"/>
            <wp:effectExtent l="0" t="0" r="127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toclient.png"/>
                    <pic:cNvPicPr/>
                  </pic:nvPicPr>
                  <pic:blipFill>
                    <a:blip r:embed="rId14">
                      <a:extLst>
                        <a:ext uri="{28A0092B-C50C-407E-A947-70E740481C1C}">
                          <a14:useLocalDpi xmlns:a14="http://schemas.microsoft.com/office/drawing/2010/main" val="0"/>
                        </a:ext>
                      </a:extLst>
                    </a:blip>
                    <a:stretch>
                      <a:fillRect/>
                    </a:stretch>
                  </pic:blipFill>
                  <pic:spPr>
                    <a:xfrm>
                      <a:off x="0" y="0"/>
                      <a:ext cx="1713600" cy="3240000"/>
                    </a:xfrm>
                    <a:prstGeom prst="rect">
                      <a:avLst/>
                    </a:prstGeom>
                  </pic:spPr>
                </pic:pic>
              </a:graphicData>
            </a:graphic>
          </wp:inline>
        </w:drawing>
      </w:r>
      <w:r w:rsidR="006E5010">
        <w:rPr>
          <w:noProof/>
          <w:lang w:val="nl-BE" w:eastAsia="nl-BE"/>
        </w:rPr>
        <w:drawing>
          <wp:inline distT="0" distB="0" distL="0" distR="0">
            <wp:extent cx="1634400" cy="3240000"/>
            <wp:effectExtent l="0" t="0" r="444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ification.png"/>
                    <pic:cNvPicPr/>
                  </pic:nvPicPr>
                  <pic:blipFill>
                    <a:blip r:embed="rId15">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r w:rsidR="007A5EEE">
        <w:rPr>
          <w:noProof/>
          <w:lang w:val="nl-BE" w:eastAsia="nl-BE"/>
        </w:rPr>
        <w:drawing>
          <wp:inline distT="0" distB="0" distL="0" distR="0">
            <wp:extent cx="1720800" cy="3240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ystripe.png"/>
                    <pic:cNvPicPr/>
                  </pic:nvPicPr>
                  <pic:blipFill>
                    <a:blip r:embed="rId16">
                      <a:extLst>
                        <a:ext uri="{28A0092B-C50C-407E-A947-70E740481C1C}">
                          <a14:useLocalDpi xmlns:a14="http://schemas.microsoft.com/office/drawing/2010/main" val="0"/>
                        </a:ext>
                      </a:extLst>
                    </a:blip>
                    <a:stretch>
                      <a:fillRect/>
                    </a:stretch>
                  </pic:blipFill>
                  <pic:spPr>
                    <a:xfrm>
                      <a:off x="0" y="0"/>
                      <a:ext cx="1720800" cy="3240000"/>
                    </a:xfrm>
                    <a:prstGeom prst="rect">
                      <a:avLst/>
                    </a:prstGeom>
                  </pic:spPr>
                </pic:pic>
              </a:graphicData>
            </a:graphic>
          </wp:inline>
        </w:drawing>
      </w:r>
      <w:r w:rsidR="00A91931">
        <w:rPr>
          <w:noProof/>
          <w:lang w:val="nl-BE" w:eastAsia="nl-BE"/>
        </w:rPr>
        <w:drawing>
          <wp:inline distT="0" distB="0" distL="0" distR="0">
            <wp:extent cx="1634400" cy="324000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le.png"/>
                    <pic:cNvPicPr/>
                  </pic:nvPicPr>
                  <pic:blipFill>
                    <a:blip r:embed="rId17">
                      <a:extLst>
                        <a:ext uri="{28A0092B-C50C-407E-A947-70E740481C1C}">
                          <a14:useLocalDpi xmlns:a14="http://schemas.microsoft.com/office/drawing/2010/main" val="0"/>
                        </a:ext>
                      </a:extLst>
                    </a:blip>
                    <a:stretch>
                      <a:fillRect/>
                    </a:stretch>
                  </pic:blipFill>
                  <pic:spPr>
                    <a:xfrm>
                      <a:off x="0" y="0"/>
                      <a:ext cx="1634400" cy="3240000"/>
                    </a:xfrm>
                    <a:prstGeom prst="rect">
                      <a:avLst/>
                    </a:prstGeom>
                  </pic:spPr>
                </pic:pic>
              </a:graphicData>
            </a:graphic>
          </wp:inline>
        </w:drawing>
      </w:r>
    </w:p>
    <w:p w:rsidR="007E44FC" w:rsidRPr="007E44FC" w:rsidRDefault="007E44FC" w:rsidP="007E44FC">
      <w:pPr>
        <w:spacing w:after="0"/>
        <w:rPr>
          <w:lang w:val="nl"/>
        </w:rPr>
      </w:pPr>
    </w:p>
    <w:p w:rsidR="00376E48" w:rsidRDefault="00376E48" w:rsidP="007E44FC">
      <w:pPr>
        <w:pStyle w:val="Kop1"/>
        <w:spacing w:before="0" w:after="0"/>
        <w:rPr>
          <w:lang w:val="nl"/>
        </w:rPr>
      </w:pPr>
      <w:r>
        <w:rPr>
          <w:lang w:val="nl"/>
        </w:rPr>
        <w:t>Links</w:t>
      </w:r>
    </w:p>
    <w:p w:rsidR="006477B2" w:rsidRPr="006477B2" w:rsidRDefault="00753BF8" w:rsidP="00753BF8">
      <w:pPr>
        <w:rPr>
          <w:rFonts w:ascii="Arial" w:hAnsi="Arial" w:cs="Arial"/>
          <w:i/>
          <w:sz w:val="20"/>
          <w:lang w:val="nl"/>
        </w:rPr>
      </w:pPr>
      <w:r w:rsidRPr="00753BF8">
        <w:rPr>
          <w:rFonts w:ascii="Arial" w:hAnsi="Arial" w:cs="Arial"/>
          <w:i/>
          <w:sz w:val="20"/>
          <w:lang w:val="nl"/>
        </w:rPr>
        <w:t>https://github.com/jefclissen/Uber-ijsco-app.git</w:t>
      </w:r>
    </w:p>
    <w:sectPr w:rsidR="006477B2" w:rsidRPr="006477B2">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AD6" w:rsidRDefault="00F54AD6">
      <w:pPr>
        <w:spacing w:after="0" w:line="240" w:lineRule="auto"/>
      </w:pPr>
      <w:r>
        <w:separator/>
      </w:r>
    </w:p>
  </w:endnote>
  <w:endnote w:type="continuationSeparator" w:id="0">
    <w:p w:rsidR="00F54AD6" w:rsidRDefault="00F5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F54AD6">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6D6A12" w:rsidRDefault="0084699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E91215" w:rsidRPr="00E91215">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E91215" w:rsidRPr="00E91215">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F54AD6">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6D6A12" w:rsidRDefault="0084699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E91215" w:rsidRPr="00E91215">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E91215" w:rsidRPr="00E91215">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6D6A12" w:rsidRDefault="006D6A12">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AD6" w:rsidRDefault="00F54AD6">
      <w:pPr>
        <w:spacing w:after="0" w:line="240" w:lineRule="auto"/>
      </w:pPr>
      <w:r>
        <w:separator/>
      </w:r>
    </w:p>
  </w:footnote>
  <w:footnote w:type="continuationSeparator" w:id="0">
    <w:p w:rsidR="00F54AD6" w:rsidRDefault="00F54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0D6B6F88"/>
    <w:multiLevelType w:val="hybridMultilevel"/>
    <w:tmpl w:val="286294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2C2553F"/>
    <w:multiLevelType w:val="hybridMultilevel"/>
    <w:tmpl w:val="15581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9307EC1"/>
    <w:multiLevelType w:val="hybridMultilevel"/>
    <w:tmpl w:val="3266D3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6"/>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70E5"/>
    <w:rsid w:val="000C1152"/>
    <w:rsid w:val="000E12B3"/>
    <w:rsid w:val="00154216"/>
    <w:rsid w:val="001C7AA9"/>
    <w:rsid w:val="00235C3B"/>
    <w:rsid w:val="00250B06"/>
    <w:rsid w:val="002568ED"/>
    <w:rsid w:val="00271803"/>
    <w:rsid w:val="00297DBE"/>
    <w:rsid w:val="002B22CD"/>
    <w:rsid w:val="002B3F81"/>
    <w:rsid w:val="003007DB"/>
    <w:rsid w:val="00376E48"/>
    <w:rsid w:val="003F581A"/>
    <w:rsid w:val="00403D2E"/>
    <w:rsid w:val="00451C31"/>
    <w:rsid w:val="004924D4"/>
    <w:rsid w:val="004A7629"/>
    <w:rsid w:val="004C7470"/>
    <w:rsid w:val="00505BFD"/>
    <w:rsid w:val="00510782"/>
    <w:rsid w:val="005451DE"/>
    <w:rsid w:val="00571A5A"/>
    <w:rsid w:val="006477B2"/>
    <w:rsid w:val="006B4C1E"/>
    <w:rsid w:val="006D6A12"/>
    <w:rsid w:val="006E398D"/>
    <w:rsid w:val="006E5010"/>
    <w:rsid w:val="006F6490"/>
    <w:rsid w:val="00751994"/>
    <w:rsid w:val="00753BF8"/>
    <w:rsid w:val="007748E0"/>
    <w:rsid w:val="007A5EEE"/>
    <w:rsid w:val="007E44FC"/>
    <w:rsid w:val="0080687A"/>
    <w:rsid w:val="00813567"/>
    <w:rsid w:val="00846992"/>
    <w:rsid w:val="00862BE6"/>
    <w:rsid w:val="008A251A"/>
    <w:rsid w:val="008A68A4"/>
    <w:rsid w:val="008C080F"/>
    <w:rsid w:val="00962718"/>
    <w:rsid w:val="00966723"/>
    <w:rsid w:val="00980DB0"/>
    <w:rsid w:val="009C684E"/>
    <w:rsid w:val="00A91931"/>
    <w:rsid w:val="00B0048D"/>
    <w:rsid w:val="00B10BA6"/>
    <w:rsid w:val="00B12113"/>
    <w:rsid w:val="00B24390"/>
    <w:rsid w:val="00BB0DAF"/>
    <w:rsid w:val="00BD3C40"/>
    <w:rsid w:val="00BF6A34"/>
    <w:rsid w:val="00C1607F"/>
    <w:rsid w:val="00C53291"/>
    <w:rsid w:val="00D34484"/>
    <w:rsid w:val="00D663C2"/>
    <w:rsid w:val="00DB376E"/>
    <w:rsid w:val="00DD5781"/>
    <w:rsid w:val="00DD6D70"/>
    <w:rsid w:val="00E64D30"/>
    <w:rsid w:val="00E73B4E"/>
    <w:rsid w:val="00E91215"/>
    <w:rsid w:val="00EA35C6"/>
    <w:rsid w:val="00EB33C1"/>
    <w:rsid w:val="00EF0835"/>
    <w:rsid w:val="00EF4828"/>
    <w:rsid w:val="00F43784"/>
    <w:rsid w:val="00F47FE2"/>
    <w:rsid w:val="00F54AD6"/>
    <w:rsid w:val="00F578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7D7B3"/>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7028E"/>
    <w:rsid w:val="00111366"/>
    <w:rsid w:val="00317ECD"/>
    <w:rsid w:val="004671AE"/>
    <w:rsid w:val="004C76E5"/>
    <w:rsid w:val="00624789"/>
    <w:rsid w:val="00853828"/>
    <w:rsid w:val="009252EF"/>
    <w:rsid w:val="00B169E6"/>
    <w:rsid w:val="00C76DB1"/>
    <w:rsid w:val="00E23C4A"/>
    <w:rsid w:val="00E76CBE"/>
    <w:rsid w:val="00EE64AA"/>
    <w:rsid w:val="00F65F44"/>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148A012C-0E30-44FC-9C5E-E64FB6FBA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514</TotalTime>
  <Pages>5</Pages>
  <Words>576</Words>
  <Characters>3168</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Uber-like IjscoApp</vt: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Uber-like IjscoApp</dc:title>
  <dc:subject>Een ijsje is maar 1 klik ver</dc:subject>
  <dc:creator>Tom</dc:creator>
  <cp:keywords/>
  <dc:description/>
  <cp:lastModifiedBy>Pim Eggermont</cp:lastModifiedBy>
  <cp:revision>15</cp:revision>
  <dcterms:created xsi:type="dcterms:W3CDTF">2016-09-20T14:33:00Z</dcterms:created>
  <dcterms:modified xsi:type="dcterms:W3CDTF">2016-10-10T15:03:00Z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